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FB" w:rsidRDefault="00D102AA">
      <w:bookmarkStart w:id="0" w:name="_GoBack"/>
      <w:bookmarkEnd w:id="0"/>
      <w:r>
        <w:t>Hello world.</w:t>
      </w:r>
    </w:p>
    <w:sectPr w:rsidR="00AD68FB" w:rsidSect="00E87E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8ED" w:rsidRDefault="008E28ED">
      <w:pPr>
        <w:spacing w:after="0"/>
      </w:pPr>
      <w:r>
        <w:separator/>
      </w:r>
    </w:p>
  </w:endnote>
  <w:endnote w:type="continuationSeparator" w:id="0">
    <w:p w:rsidR="008E28ED" w:rsidRDefault="008E28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8ED" w:rsidRDefault="008E28ED">
      <w:r>
        <w:separator/>
      </w:r>
    </w:p>
  </w:footnote>
  <w:footnote w:type="continuationSeparator" w:id="0">
    <w:p w:rsidR="008E28ED" w:rsidRDefault="008E2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FCC809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818F1"/>
    <w:rsid w:val="004E29B3"/>
    <w:rsid w:val="00590D07"/>
    <w:rsid w:val="006C6C6F"/>
    <w:rsid w:val="00784D58"/>
    <w:rsid w:val="008D6863"/>
    <w:rsid w:val="008E28ED"/>
    <w:rsid w:val="00A63FF7"/>
    <w:rsid w:val="00AD68FB"/>
    <w:rsid w:val="00B86B75"/>
    <w:rsid w:val="00BC48D5"/>
    <w:rsid w:val="00C36279"/>
    <w:rsid w:val="00D0016F"/>
    <w:rsid w:val="00D102AA"/>
    <w:rsid w:val="00E315A3"/>
    <w:rsid w:val="00E87E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5A078A-518F-4FA0-A1E1-16EA0283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EF0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qFormat/>
    <w:rsid w:val="00D0016F"/>
    <w:rPr>
      <w:rFonts w:ascii="Courier New" w:hAnsi="Courier New"/>
      <w:sz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D00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7284C355.dotm</Template>
  <TotalTime>8</TotalTime>
  <Pages>1</Pages>
  <Words>1</Words>
  <Characters>12</Characters>
  <Application>Microsoft Office Word</Application>
  <DocSecurity>0</DocSecurity>
  <Lines>1</Lines>
  <Paragraphs>1</Paragraphs>
  <ScaleCrop>false</ScaleCrop>
  <Company>The Department of the Environment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Pinner, Luke</cp:lastModifiedBy>
  <cp:revision>9</cp:revision>
  <dcterms:created xsi:type="dcterms:W3CDTF">2017-10-16T01:36:00Z</dcterms:created>
  <dcterms:modified xsi:type="dcterms:W3CDTF">2017-10-16T01:40:00Z</dcterms:modified>
</cp:coreProperties>
</file>